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AECF" w14:textId="6A96DDC8" w:rsidR="00264546" w:rsidRPr="00E8000A" w:rsidRDefault="004F71DF" w:rsidP="00BC457B">
      <w:pPr>
        <w:pStyle w:val="Heading1"/>
        <w:jc w:val="center"/>
        <w:rPr>
          <w:rFonts w:ascii="Helvetica" w:hAnsi="Helvetica"/>
          <w:i/>
          <w:sz w:val="40"/>
          <w:szCs w:val="40"/>
        </w:rPr>
      </w:pPr>
      <w:r w:rsidRPr="00E8000A">
        <w:rPr>
          <w:rFonts w:ascii="Helvetica" w:hAnsi="Helvetica"/>
          <w:color w:val="000000" w:themeColor="text1"/>
          <w:sz w:val="40"/>
          <w:szCs w:val="40"/>
        </w:rPr>
        <w:t>Rate</w:t>
      </w:r>
      <w:r w:rsidR="002C2CF8" w:rsidRPr="00E8000A">
        <w:rPr>
          <w:rFonts w:ascii="Helvetica" w:hAnsi="Helvetica"/>
          <w:i/>
          <w:sz w:val="40"/>
          <w:szCs w:val="40"/>
        </w:rPr>
        <w:t>Fa</w:t>
      </w:r>
      <w:r w:rsidR="0067446A" w:rsidRPr="00E8000A">
        <w:rPr>
          <w:rFonts w:ascii="Helvetica" w:hAnsi="Helvetica"/>
          <w:i/>
          <w:sz w:val="40"/>
          <w:szCs w:val="40"/>
        </w:rPr>
        <w:t>st</w:t>
      </w:r>
      <w:r w:rsidR="009C6926" w:rsidRPr="00E8000A">
        <w:rPr>
          <w:rFonts w:ascii="Helvetica" w:hAnsi="Helvetica"/>
          <w:i/>
          <w:sz w:val="40"/>
          <w:szCs w:val="40"/>
        </w:rPr>
        <w:t xml:space="preserve"> Express</w:t>
      </w:r>
    </w:p>
    <w:p w14:paraId="38C730C7" w14:textId="09A592B7" w:rsidR="0067446A" w:rsidRPr="00E8000A" w:rsidRDefault="0067446A" w:rsidP="0067446A">
      <w:pPr>
        <w:jc w:val="center"/>
        <w:rPr>
          <w:rFonts w:ascii="Helvetica" w:hAnsi="Helvetica"/>
        </w:rPr>
      </w:pPr>
      <w:r w:rsidRPr="00E8000A">
        <w:rPr>
          <w:rFonts w:ascii="Helvetica" w:hAnsi="Helvetica"/>
        </w:rPr>
        <w:t>For Providers</w:t>
      </w:r>
    </w:p>
    <w:p w14:paraId="15C8197E" w14:textId="5AE18B4B" w:rsidR="00F020F1" w:rsidRPr="00E8000A" w:rsidRDefault="00F020F1" w:rsidP="00F020F1">
      <w:pPr>
        <w:jc w:val="center"/>
        <w:rPr>
          <w:rFonts w:ascii="Helvetica" w:hAnsi="Helvetica"/>
          <w:b/>
          <w:sz w:val="28"/>
          <w:szCs w:val="28"/>
        </w:rPr>
      </w:pPr>
      <w:r w:rsidRPr="00E8000A">
        <w:rPr>
          <w:rFonts w:ascii="Helvetica" w:hAnsi="Helvetica"/>
          <w:b/>
          <w:sz w:val="28"/>
          <w:szCs w:val="28"/>
        </w:rPr>
        <w:t>Fax To: (707) 921-7924</w:t>
      </w:r>
    </w:p>
    <w:p w14:paraId="316EEEF5" w14:textId="77777777" w:rsidR="00CB253E" w:rsidRPr="00E8000A" w:rsidRDefault="002C2CF8" w:rsidP="00BC457B">
      <w:pPr>
        <w:pStyle w:val="Heading1"/>
        <w:jc w:val="center"/>
        <w:rPr>
          <w:rFonts w:ascii="Helvetica" w:hAnsi="Helvetica"/>
          <w:sz w:val="16"/>
          <w:szCs w:val="16"/>
        </w:rPr>
      </w:pPr>
      <w:r w:rsidRPr="00E8000A">
        <w:rPr>
          <w:rFonts w:ascii="Helvetica" w:hAnsi="Helvetica"/>
          <w:sz w:val="16"/>
          <w:szCs w:val="16"/>
        </w:rPr>
        <w:t xml:space="preserve"> </w:t>
      </w:r>
    </w:p>
    <w:p w14:paraId="3C0EBC40" w14:textId="342466C3" w:rsidR="00BC457B" w:rsidRPr="00E8000A" w:rsidRDefault="00245E50" w:rsidP="00BC457B">
      <w:pPr>
        <w:pStyle w:val="Heading1"/>
        <w:jc w:val="center"/>
        <w:rPr>
          <w:rFonts w:ascii="Helvetica" w:hAnsi="Helvetica"/>
          <w:sz w:val="24"/>
          <w:szCs w:val="24"/>
          <w:u w:val="single"/>
        </w:rPr>
      </w:pPr>
      <w:r w:rsidRPr="00E8000A">
        <w:rPr>
          <w:rFonts w:ascii="Helvetica" w:hAnsi="Helvetica"/>
          <w:sz w:val="24"/>
          <w:szCs w:val="24"/>
        </w:rPr>
        <w:t>NEW MD</w:t>
      </w:r>
      <w:r w:rsidR="00F020F1" w:rsidRPr="00E8000A">
        <w:rPr>
          <w:rFonts w:ascii="Helvetica" w:hAnsi="Helvetica"/>
          <w:sz w:val="24"/>
          <w:szCs w:val="24"/>
        </w:rPr>
        <w:t xml:space="preserve"> Cover Sheet</w:t>
      </w:r>
      <w:r w:rsidR="00587FDF" w:rsidRPr="00E8000A">
        <w:rPr>
          <w:rFonts w:ascii="Helvetica" w:hAnsi="Helvetica"/>
          <w:sz w:val="24"/>
          <w:szCs w:val="24"/>
        </w:rPr>
        <w:t xml:space="preserve"> – Page 1 of </w:t>
      </w:r>
      <w:r w:rsidR="00587FDF" w:rsidRPr="00E8000A">
        <w:rPr>
          <w:rFonts w:ascii="Helvetica" w:hAnsi="Helvetica"/>
          <w:sz w:val="24"/>
          <w:szCs w:val="24"/>
          <w:u w:val="single"/>
        </w:rPr>
        <w:tab/>
      </w:r>
      <w:r w:rsidR="00587FDF" w:rsidRPr="00E8000A">
        <w:rPr>
          <w:rFonts w:ascii="Helvetica" w:hAnsi="Helvetica"/>
          <w:sz w:val="24"/>
          <w:szCs w:val="24"/>
          <w:u w:val="single"/>
        </w:rPr>
        <w:tab/>
      </w:r>
    </w:p>
    <w:p w14:paraId="0F5E31ED" w14:textId="77777777" w:rsidR="005736CF" w:rsidRPr="00E8000A" w:rsidRDefault="005736CF" w:rsidP="005736CF">
      <w:pPr>
        <w:rPr>
          <w:rFonts w:ascii="Helvetica" w:hAnsi="Helvetica"/>
          <w:sz w:val="16"/>
          <w:szCs w:val="16"/>
        </w:rPr>
      </w:pPr>
    </w:p>
    <w:p w14:paraId="22A5A15C" w14:textId="61032B45" w:rsidR="000966A6" w:rsidRPr="00E8000A" w:rsidRDefault="000966A6" w:rsidP="00F020F1">
      <w:pPr>
        <w:pStyle w:val="Subtitle"/>
        <w:jc w:val="left"/>
        <w:rPr>
          <w:rFonts w:ascii="Helvetica" w:hAnsi="Helvetica"/>
          <w:b/>
          <w:i/>
          <w:sz w:val="24"/>
          <w:szCs w:val="24"/>
        </w:rPr>
      </w:pPr>
      <w:r w:rsidRPr="00E8000A">
        <w:rPr>
          <w:rFonts w:ascii="Helvetica" w:hAnsi="Helvetica"/>
          <w:b/>
          <w:i/>
          <w:sz w:val="24"/>
          <w:szCs w:val="24"/>
        </w:rPr>
        <w:t xml:space="preserve">Patient First Name and Last Initial: </w:t>
      </w:r>
      <w:r w:rsidRPr="00E8000A">
        <w:rPr>
          <w:rFonts w:ascii="Helvetica" w:hAnsi="Helvetica"/>
          <w:b/>
          <w:i/>
          <w:sz w:val="24"/>
          <w:szCs w:val="24"/>
          <w:u w:val="single"/>
        </w:rPr>
        <w:tab/>
      </w:r>
      <w:r w:rsidRPr="00E8000A">
        <w:rPr>
          <w:rFonts w:ascii="Helvetica" w:hAnsi="Helvetica"/>
          <w:b/>
          <w:i/>
          <w:sz w:val="24"/>
          <w:szCs w:val="24"/>
          <w:u w:val="single"/>
        </w:rPr>
        <w:tab/>
      </w:r>
      <w:r w:rsidRPr="00E8000A">
        <w:rPr>
          <w:rFonts w:ascii="Helvetica" w:hAnsi="Helvetica"/>
          <w:b/>
          <w:i/>
          <w:sz w:val="24"/>
          <w:szCs w:val="24"/>
          <w:u w:val="single"/>
        </w:rPr>
        <w:tab/>
      </w:r>
      <w:r w:rsidRPr="00E8000A">
        <w:rPr>
          <w:rFonts w:ascii="Helvetica" w:hAnsi="Helvetica"/>
          <w:b/>
          <w:i/>
          <w:sz w:val="24"/>
          <w:szCs w:val="24"/>
          <w:u w:val="single"/>
        </w:rPr>
        <w:tab/>
        <w:t xml:space="preserve"> </w:t>
      </w:r>
      <w:r w:rsidRPr="00E8000A">
        <w:rPr>
          <w:rFonts w:ascii="Helvetica" w:hAnsi="Helvetica"/>
          <w:b/>
          <w:i/>
          <w:sz w:val="24"/>
          <w:szCs w:val="24"/>
          <w:u w:val="single"/>
        </w:rPr>
        <w:tab/>
        <w:t>,</w:t>
      </w:r>
      <w:r w:rsidRPr="00E8000A">
        <w:rPr>
          <w:rFonts w:ascii="Helvetica" w:hAnsi="Helvetica"/>
          <w:b/>
          <w:i/>
          <w:sz w:val="24"/>
          <w:szCs w:val="24"/>
        </w:rPr>
        <w:t xml:space="preserve"> </w:t>
      </w:r>
      <w:r w:rsidRPr="00E8000A">
        <w:rPr>
          <w:rFonts w:ascii="Helvetica" w:hAnsi="Helvetica"/>
          <w:b/>
          <w:i/>
          <w:sz w:val="24"/>
          <w:szCs w:val="24"/>
          <w:u w:val="single"/>
        </w:rPr>
        <w:t xml:space="preserve"> </w:t>
      </w:r>
      <w:r w:rsidRPr="00E8000A">
        <w:rPr>
          <w:rFonts w:ascii="Helvetica" w:hAnsi="Helvetica"/>
          <w:b/>
          <w:i/>
          <w:sz w:val="24"/>
          <w:szCs w:val="24"/>
          <w:u w:val="single"/>
        </w:rPr>
        <w:tab/>
      </w:r>
      <w:r w:rsidRPr="00E8000A">
        <w:rPr>
          <w:rFonts w:ascii="Helvetica" w:hAnsi="Helvetica"/>
          <w:b/>
          <w:i/>
          <w:sz w:val="24"/>
          <w:szCs w:val="24"/>
        </w:rPr>
        <w:tab/>
      </w:r>
    </w:p>
    <w:p w14:paraId="2A053E56" w14:textId="77777777" w:rsidR="00861298" w:rsidRPr="00E8000A" w:rsidRDefault="00861298" w:rsidP="00F020F1">
      <w:pPr>
        <w:pStyle w:val="Subtitle"/>
        <w:jc w:val="left"/>
        <w:rPr>
          <w:rFonts w:ascii="Helvetica" w:hAnsi="Helvetica"/>
          <w:b/>
          <w:i/>
          <w:sz w:val="16"/>
          <w:szCs w:val="16"/>
        </w:rPr>
      </w:pPr>
    </w:p>
    <w:p w14:paraId="06627342" w14:textId="0DC3C264" w:rsidR="00BC457B" w:rsidRPr="00E8000A" w:rsidRDefault="00F020F1" w:rsidP="00F020F1">
      <w:pPr>
        <w:pStyle w:val="Subtitle"/>
        <w:jc w:val="left"/>
        <w:rPr>
          <w:rFonts w:ascii="Helvetica" w:hAnsi="Helvetica"/>
          <w:b/>
          <w:i/>
          <w:sz w:val="24"/>
          <w:szCs w:val="24"/>
        </w:rPr>
      </w:pPr>
      <w:r w:rsidRPr="00E8000A">
        <w:rPr>
          <w:rFonts w:ascii="Helvetica" w:hAnsi="Helvetica"/>
          <w:b/>
          <w:i/>
          <w:sz w:val="24"/>
          <w:szCs w:val="24"/>
        </w:rPr>
        <w:t>Physicians:</w:t>
      </w:r>
      <w:r w:rsidR="00217573" w:rsidRPr="00E8000A">
        <w:rPr>
          <w:rFonts w:ascii="Helvetica" w:hAnsi="Helvetica"/>
          <w:b/>
          <w:i/>
          <w:sz w:val="24"/>
          <w:szCs w:val="24"/>
        </w:rPr>
        <w:t xml:space="preserve"> Please Choose One</w:t>
      </w:r>
    </w:p>
    <w:p w14:paraId="176CFB55" w14:textId="77777777" w:rsidR="003F353D" w:rsidRPr="00E8000A" w:rsidRDefault="00F020F1" w:rsidP="00245E50">
      <w:pPr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="008C61FE" w:rsidRPr="00E8000A">
        <w:rPr>
          <w:rFonts w:ascii="Helvetica" w:hAnsi="Helvetica"/>
          <w:sz w:val="20"/>
          <w:szCs w:val="20"/>
        </w:rPr>
        <w:t xml:space="preserve"> </w:t>
      </w:r>
      <w:r w:rsidR="003F353D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 xml:space="preserve">Ian </w:t>
      </w:r>
      <w:proofErr w:type="spellStart"/>
      <w:r w:rsidR="003F353D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Ahwah</w:t>
      </w:r>
      <w:proofErr w:type="spellEnd"/>
      <w:r w:rsidR="008C61FE" w:rsidRPr="00E8000A">
        <w:rPr>
          <w:rFonts w:ascii="Helvetica" w:hAnsi="Helvetica"/>
          <w:sz w:val="20"/>
          <w:szCs w:val="20"/>
        </w:rPr>
        <w:t xml:space="preserve">, </w:t>
      </w:r>
      <w:r w:rsidRPr="00E8000A">
        <w:rPr>
          <w:rFonts w:ascii="Helvetica" w:hAnsi="Helvetica"/>
          <w:sz w:val="20"/>
          <w:szCs w:val="20"/>
        </w:rPr>
        <w:t>M.D.</w:t>
      </w:r>
      <w:r w:rsidRPr="00E8000A">
        <w:rPr>
          <w:rFonts w:ascii="Helvetica" w:hAnsi="Helvetica"/>
          <w:sz w:val="20"/>
          <w:szCs w:val="20"/>
        </w:rPr>
        <w:tab/>
      </w:r>
      <w:r w:rsidR="00245E50" w:rsidRPr="00E8000A">
        <w:rPr>
          <w:rFonts w:ascii="Helvetica" w:hAnsi="Helvetica"/>
          <w:sz w:val="20"/>
          <w:szCs w:val="20"/>
        </w:rPr>
        <w:tab/>
      </w:r>
      <w:r w:rsidR="00245E50"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r w:rsidR="003F353D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Malcolm Johnson</w:t>
      </w:r>
      <w:r w:rsidR="00245E50" w:rsidRPr="00E8000A">
        <w:rPr>
          <w:rFonts w:ascii="Helvetica" w:hAnsi="Helvetica"/>
          <w:sz w:val="20"/>
          <w:szCs w:val="20"/>
        </w:rPr>
        <w:t>, M.D.</w:t>
      </w:r>
      <w:r w:rsidR="00245E50"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r w:rsidR="003F353D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Donald Golden</w:t>
      </w:r>
      <w:r w:rsidR="00245E50" w:rsidRPr="00E8000A">
        <w:rPr>
          <w:rFonts w:ascii="Helvetica" w:hAnsi="Helvetica"/>
          <w:sz w:val="20"/>
          <w:szCs w:val="20"/>
        </w:rPr>
        <w:t>, M.D.</w:t>
      </w:r>
    </w:p>
    <w:p w14:paraId="38BF460A" w14:textId="7638ABCF" w:rsidR="005810B7" w:rsidRPr="00E8000A" w:rsidRDefault="00F020F1" w:rsidP="00245E50">
      <w:pPr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r w:rsidR="003F353D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Johnson Kwan</w:t>
      </w:r>
      <w:r w:rsidR="00245E50" w:rsidRPr="00E8000A">
        <w:rPr>
          <w:rFonts w:ascii="Helvetica" w:hAnsi="Helvetica"/>
          <w:sz w:val="20"/>
          <w:szCs w:val="20"/>
        </w:rPr>
        <w:t>, M.D.</w:t>
      </w:r>
      <w:r w:rsidR="00245E50" w:rsidRPr="00E8000A">
        <w:rPr>
          <w:rFonts w:ascii="Helvetica" w:hAnsi="Helvetica"/>
          <w:sz w:val="20"/>
          <w:szCs w:val="20"/>
        </w:rPr>
        <w:tab/>
      </w:r>
      <w:r w:rsidR="003F353D" w:rsidRPr="00E8000A">
        <w:rPr>
          <w:rFonts w:ascii="Helvetica" w:hAnsi="Helvetica"/>
          <w:sz w:val="20"/>
          <w:szCs w:val="20"/>
        </w:rPr>
        <w:tab/>
      </w:r>
      <w:r w:rsid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r w:rsidR="003F353D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Megan Leung, M.D.</w:t>
      </w:r>
      <w:r w:rsidR="00245E50" w:rsidRPr="00E8000A">
        <w:rPr>
          <w:rFonts w:ascii="Helvetica" w:hAnsi="Helvetica"/>
          <w:sz w:val="20"/>
          <w:szCs w:val="20"/>
        </w:rPr>
        <w:tab/>
      </w:r>
      <w:r w:rsidR="008C61FE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r w:rsidR="001375F2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Sandra Mills</w:t>
      </w:r>
      <w:r w:rsidR="00245E50" w:rsidRPr="00E8000A">
        <w:rPr>
          <w:rFonts w:ascii="Helvetica" w:hAnsi="Helvetica"/>
          <w:sz w:val="20"/>
          <w:szCs w:val="20"/>
        </w:rPr>
        <w:t>, M.D.</w:t>
      </w:r>
      <w:r w:rsidR="00245E50" w:rsidRPr="00E8000A">
        <w:rPr>
          <w:rFonts w:ascii="Helvetica" w:hAnsi="Helvetica"/>
          <w:sz w:val="20"/>
          <w:szCs w:val="20"/>
        </w:rPr>
        <w:tab/>
      </w:r>
    </w:p>
    <w:p w14:paraId="761DC47F" w14:textId="5DD1767A" w:rsidR="00245F89" w:rsidRPr="00E8000A" w:rsidRDefault="001375F2" w:rsidP="00245E50">
      <w:pPr>
        <w:rPr>
          <w:rFonts w:ascii="Helvetica" w:hAnsi="Helvetica"/>
          <w:sz w:val="10"/>
          <w:szCs w:val="1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Wais</w:t>
      </w:r>
      <w:proofErr w:type="spellEnd"/>
      <w:r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 xml:space="preserve"> </w:t>
      </w:r>
      <w:proofErr w:type="spellStart"/>
      <w:r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>Terrar</w:t>
      </w:r>
      <w:proofErr w:type="spellEnd"/>
      <w:r w:rsidRPr="00E8000A">
        <w:rPr>
          <w:rFonts w:ascii="Helvetica" w:hAnsi="Helvetica"/>
          <w:sz w:val="20"/>
          <w:szCs w:val="20"/>
        </w:rPr>
        <w:t>, M.D.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="0067446A" w:rsidRPr="00E8000A">
        <w:rPr>
          <w:rFonts w:ascii="Helvetica" w:hAnsi="Helvetica"/>
          <w:sz w:val="20"/>
          <w:szCs w:val="20"/>
        </w:rPr>
        <w:sym w:font="Monotype Sorts" w:char="F06F"/>
      </w:r>
      <w:r w:rsidR="0067446A" w:rsidRPr="00E8000A">
        <w:rPr>
          <w:rFonts w:ascii="Helvetica" w:hAnsi="Helvetica"/>
          <w:sz w:val="20"/>
          <w:szCs w:val="20"/>
        </w:rPr>
        <w:t xml:space="preserve"> </w:t>
      </w:r>
      <w:r w:rsidR="0067446A" w:rsidRPr="00E8000A">
        <w:rPr>
          <w:rFonts w:ascii="Helvetica" w:hAnsi="Helvetica"/>
          <w:color w:val="353535"/>
          <w:sz w:val="20"/>
          <w:szCs w:val="20"/>
          <w:shd w:val="clear" w:color="auto" w:fill="F9F9F9"/>
        </w:rPr>
        <w:t xml:space="preserve">Other: </w:t>
      </w:r>
      <w:r w:rsidR="0067446A" w:rsidRPr="00E8000A">
        <w:rPr>
          <w:rFonts w:ascii="Helvetica" w:hAnsi="Helvetica"/>
          <w:color w:val="353535"/>
          <w:sz w:val="20"/>
          <w:szCs w:val="20"/>
          <w:u w:val="single"/>
          <w:shd w:val="clear" w:color="auto" w:fill="F9F9F9"/>
        </w:rPr>
        <w:tab/>
      </w:r>
      <w:r w:rsidR="0067446A" w:rsidRPr="00E8000A">
        <w:rPr>
          <w:rFonts w:ascii="Helvetica" w:hAnsi="Helvetica"/>
          <w:color w:val="353535"/>
          <w:sz w:val="20"/>
          <w:szCs w:val="20"/>
          <w:u w:val="single"/>
          <w:shd w:val="clear" w:color="auto" w:fill="F9F9F9"/>
        </w:rPr>
        <w:tab/>
      </w:r>
      <w:r w:rsidR="0067446A" w:rsidRPr="00E8000A">
        <w:rPr>
          <w:rFonts w:ascii="Helvetica" w:hAnsi="Helvetica"/>
          <w:color w:val="353535"/>
          <w:sz w:val="20"/>
          <w:szCs w:val="20"/>
          <w:u w:val="single"/>
          <w:shd w:val="clear" w:color="auto" w:fill="F9F9F9"/>
        </w:rPr>
        <w:tab/>
      </w:r>
      <w:r w:rsidR="0067446A" w:rsidRPr="00E8000A">
        <w:rPr>
          <w:rFonts w:ascii="Helvetica" w:hAnsi="Helvetica"/>
          <w:color w:val="353535"/>
          <w:sz w:val="20"/>
          <w:szCs w:val="20"/>
          <w:u w:val="single"/>
          <w:shd w:val="clear" w:color="auto" w:fill="F9F9F9"/>
        </w:rPr>
        <w:tab/>
      </w:r>
      <w:r w:rsidR="0067446A" w:rsidRPr="00E8000A">
        <w:rPr>
          <w:rFonts w:ascii="Helvetica" w:hAnsi="Helvetica"/>
          <w:color w:val="353535"/>
          <w:sz w:val="20"/>
          <w:szCs w:val="20"/>
          <w:u w:val="single"/>
          <w:shd w:val="clear" w:color="auto" w:fill="F9F9F9"/>
        </w:rPr>
        <w:tab/>
      </w:r>
      <w:r w:rsidRPr="00E8000A">
        <w:rPr>
          <w:rFonts w:ascii="Helvetica" w:hAnsi="Helvetica"/>
          <w:color w:val="353535"/>
          <w:sz w:val="20"/>
          <w:szCs w:val="20"/>
          <w:u w:val="single"/>
          <w:shd w:val="clear" w:color="auto" w:fill="F9F9F9"/>
        </w:rPr>
        <w:tab/>
      </w:r>
      <w:r w:rsidR="00F020F1" w:rsidRPr="00E8000A">
        <w:rPr>
          <w:rFonts w:ascii="Helvetica" w:hAnsi="Helvetica"/>
          <w:sz w:val="10"/>
          <w:szCs w:val="10"/>
        </w:rPr>
        <w:tab/>
      </w:r>
    </w:p>
    <w:p w14:paraId="1E6ED91F" w14:textId="688CB78A" w:rsidR="00F020F1" w:rsidRPr="00E8000A" w:rsidRDefault="00F020F1" w:rsidP="00245F89">
      <w:pPr>
        <w:tabs>
          <w:tab w:val="left" w:pos="3420"/>
          <w:tab w:val="left" w:pos="6930"/>
          <w:tab w:val="left" w:pos="10476"/>
        </w:tabs>
        <w:ind w:left="2160" w:right="-810" w:hanging="2160"/>
        <w:rPr>
          <w:rFonts w:ascii="Helvetica" w:hAnsi="Helvetica"/>
          <w:b/>
          <w:i/>
        </w:rPr>
      </w:pPr>
      <w:r w:rsidRPr="00E8000A">
        <w:rPr>
          <w:rFonts w:ascii="Helvetica" w:hAnsi="Helvetica"/>
          <w:b/>
          <w:i/>
        </w:rPr>
        <w:t>Locations:</w:t>
      </w:r>
      <w:r w:rsidR="00217573" w:rsidRPr="00E8000A">
        <w:rPr>
          <w:rFonts w:ascii="Helvetica" w:hAnsi="Helvetica"/>
          <w:b/>
          <w:i/>
        </w:rPr>
        <w:t xml:space="preserve"> Please Choose One</w:t>
      </w:r>
    </w:p>
    <w:p w14:paraId="30AFA585" w14:textId="3F7BA1D7" w:rsidR="003F353D" w:rsidRPr="00E8000A" w:rsidRDefault="00245F89" w:rsidP="00245E50">
      <w:pPr>
        <w:rPr>
          <w:rFonts w:ascii="Helvetica" w:hAnsi="Helvetica"/>
          <w:b/>
          <w:bCs/>
          <w:color w:val="505050"/>
          <w:sz w:val="20"/>
          <w:szCs w:val="20"/>
          <w:bdr w:val="none" w:sz="0" w:space="0" w:color="auto" w:frame="1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r w:rsidR="00245E50" w:rsidRPr="00E8000A">
        <w:rPr>
          <w:rFonts w:ascii="Helvetica" w:hAnsi="Helvetica"/>
          <w:b/>
          <w:bCs/>
          <w:color w:val="000000" w:themeColor="text1"/>
          <w:sz w:val="20"/>
          <w:szCs w:val="20"/>
          <w:bdr w:val="none" w:sz="0" w:space="0" w:color="auto" w:frame="1"/>
        </w:rPr>
        <w:t>New MD</w:t>
      </w:r>
      <w:r w:rsidRPr="00E8000A">
        <w:rPr>
          <w:rFonts w:ascii="Helvetica" w:hAnsi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– </w:t>
      </w:r>
      <w:r w:rsidR="00245E50" w:rsidRPr="00E8000A">
        <w:rPr>
          <w:rFonts w:ascii="Helvetica" w:hAnsi="Helvetica"/>
          <w:b/>
          <w:bCs/>
          <w:color w:val="000000" w:themeColor="text1"/>
          <w:sz w:val="20"/>
          <w:szCs w:val="20"/>
          <w:bdr w:val="none" w:sz="0" w:space="0" w:color="auto" w:frame="1"/>
        </w:rPr>
        <w:t>American Canyon</w:t>
      </w:r>
      <w:r w:rsidRPr="00E8000A">
        <w:rPr>
          <w:rFonts w:ascii="Helvetica" w:hAnsi="Helvetica"/>
          <w:b/>
          <w:bCs/>
          <w:color w:val="505050"/>
          <w:sz w:val="20"/>
          <w:szCs w:val="20"/>
          <w:bdr w:val="none" w:sz="0" w:space="0" w:color="auto" w:frame="1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r w:rsidR="00245E50" w:rsidRPr="00E8000A">
        <w:rPr>
          <w:rFonts w:ascii="Helvetica" w:hAnsi="Helvetica"/>
          <w:b/>
          <w:bCs/>
          <w:color w:val="000000" w:themeColor="text1"/>
          <w:sz w:val="20"/>
          <w:szCs w:val="20"/>
          <w:bdr w:val="none" w:sz="0" w:space="0" w:color="auto" w:frame="1"/>
        </w:rPr>
        <w:t>New MD – El Cerrito</w:t>
      </w:r>
      <w:r w:rsidR="00A750B4" w:rsidRPr="00E8000A">
        <w:rPr>
          <w:rStyle w:val="Strong"/>
          <w:rFonts w:ascii="Helvetica" w:eastAsiaTheme="majorEastAsia" w:hAnsi="Helvetica"/>
          <w:color w:val="505050"/>
          <w:sz w:val="20"/>
          <w:szCs w:val="20"/>
          <w:bdr w:val="none" w:sz="0" w:space="0" w:color="auto" w:frame="1"/>
        </w:rPr>
        <w:tab/>
      </w:r>
      <w:r w:rsidR="00A750B4" w:rsidRPr="00E8000A">
        <w:rPr>
          <w:rStyle w:val="Strong"/>
          <w:rFonts w:ascii="Helvetica" w:eastAsiaTheme="majorEastAsia" w:hAnsi="Helvetica"/>
          <w:color w:val="505050"/>
          <w:sz w:val="20"/>
          <w:szCs w:val="20"/>
          <w:bdr w:val="none" w:sz="0" w:space="0" w:color="auto" w:frame="1"/>
        </w:rPr>
        <w:tab/>
      </w:r>
      <w:r w:rsidR="00A750B4" w:rsidRPr="00E8000A">
        <w:rPr>
          <w:rFonts w:ascii="Helvetica" w:hAnsi="Helvetica"/>
          <w:sz w:val="20"/>
          <w:szCs w:val="20"/>
        </w:rPr>
        <w:sym w:font="Monotype Sorts" w:char="F06F"/>
      </w:r>
      <w:r w:rsidR="00A750B4" w:rsidRPr="00E8000A">
        <w:rPr>
          <w:rFonts w:ascii="Helvetica" w:hAnsi="Helvetica"/>
          <w:sz w:val="20"/>
          <w:szCs w:val="20"/>
        </w:rPr>
        <w:t xml:space="preserve"> </w:t>
      </w:r>
      <w:r w:rsidR="00245E50" w:rsidRPr="00E8000A">
        <w:rPr>
          <w:rFonts w:ascii="Helvetica" w:hAnsi="Helvetica"/>
          <w:bCs/>
          <w:color w:val="505050"/>
          <w:sz w:val="20"/>
          <w:szCs w:val="20"/>
          <w:bdr w:val="none" w:sz="0" w:space="0" w:color="auto" w:frame="1"/>
        </w:rPr>
        <w:t>New MD – Future</w:t>
      </w:r>
    </w:p>
    <w:p w14:paraId="02C3232E" w14:textId="051C3C16" w:rsidR="003F353D" w:rsidRPr="00E8000A" w:rsidRDefault="003F353D" w:rsidP="00245E50">
      <w:pPr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E8000A">
        <w:rPr>
          <w:rFonts w:ascii="Helvetica" w:hAnsi="Helvetica"/>
          <w:b/>
          <w:bCs/>
          <w:color w:val="505050"/>
          <w:sz w:val="20"/>
          <w:szCs w:val="20"/>
          <w:bdr w:val="none" w:sz="0" w:space="0" w:color="auto" w:frame="1"/>
        </w:rPr>
        <w:t xml:space="preserve">     </w:t>
      </w:r>
      <w:r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34</w:t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31 Broadway St., Ste. A8</w:t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ab/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ab/>
        <w:t xml:space="preserve">    </w:t>
      </w:r>
      <w:r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10612 San Pablo Ave.</w:t>
      </w:r>
    </w:p>
    <w:p w14:paraId="663F0177" w14:textId="7308CB75" w:rsidR="003F353D" w:rsidRPr="00E8000A" w:rsidRDefault="00D80416" w:rsidP="00245E50">
      <w:pPr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="003F353D"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A</w:t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merican Canyon, CA 94503</w:t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ab/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ab/>
        <w:t xml:space="preserve">    </w:t>
      </w:r>
      <w:r w:rsidR="003F353D"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El Cerrito, CA 94530</w:t>
      </w:r>
    </w:p>
    <w:p w14:paraId="5EE0537C" w14:textId="3DCC0F67" w:rsidR="003F353D" w:rsidRPr="00E8000A" w:rsidRDefault="00D80416" w:rsidP="00245E50">
      <w:pPr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="003F353D"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Ph</w:t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 xml:space="preserve">. 707-731-1108   </w:t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ab/>
        <w:t xml:space="preserve">      </w:t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ab/>
      </w:r>
      <w:r w:rsid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ab/>
        <w:t xml:space="preserve">    </w:t>
      </w:r>
      <w:r w:rsidR="003F353D"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 xml:space="preserve">Ph. 510-529-4629   </w:t>
      </w:r>
    </w:p>
    <w:p w14:paraId="442FC99F" w14:textId="0202BE3C" w:rsidR="00BA377D" w:rsidRPr="00E8000A" w:rsidRDefault="00D80416" w:rsidP="00245E50">
      <w:pPr>
        <w:rPr>
          <w:rFonts w:ascii="Helvetica" w:hAnsi="Helvetica"/>
          <w:sz w:val="16"/>
          <w:szCs w:val="16"/>
        </w:rPr>
      </w:pPr>
      <w:r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proofErr w:type="spellStart"/>
      <w:r w:rsidR="003F353D"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>Fx</w:t>
      </w:r>
      <w:proofErr w:type="spellEnd"/>
      <w:r w:rsidR="003F353D" w:rsidRPr="00E8000A">
        <w:rPr>
          <w:rFonts w:ascii="Helvetica" w:hAnsi="Helvetica"/>
          <w:bCs/>
          <w:color w:val="000000" w:themeColor="text1"/>
          <w:sz w:val="20"/>
          <w:szCs w:val="20"/>
          <w:bdr w:val="none" w:sz="0" w:space="0" w:color="auto" w:frame="1"/>
        </w:rPr>
        <w:t xml:space="preserve">. 707-652-2679 </w:t>
      </w:r>
      <w:r w:rsidR="00E8000A">
        <w:rPr>
          <w:rFonts w:ascii="Helvetica" w:hAnsi="Helvetica"/>
          <w:bCs/>
          <w:color w:val="505050"/>
          <w:sz w:val="20"/>
          <w:szCs w:val="20"/>
          <w:bdr w:val="none" w:sz="0" w:space="0" w:color="auto" w:frame="1"/>
        </w:rPr>
        <w:tab/>
      </w:r>
      <w:r w:rsidR="00E8000A">
        <w:rPr>
          <w:rFonts w:ascii="Helvetica" w:hAnsi="Helvetica"/>
          <w:bCs/>
          <w:color w:val="505050"/>
          <w:sz w:val="20"/>
          <w:szCs w:val="20"/>
          <w:bdr w:val="none" w:sz="0" w:space="0" w:color="auto" w:frame="1"/>
        </w:rPr>
        <w:tab/>
      </w:r>
      <w:r w:rsidR="00E8000A">
        <w:rPr>
          <w:rFonts w:ascii="Helvetica" w:hAnsi="Helvetica"/>
          <w:bCs/>
          <w:color w:val="505050"/>
          <w:sz w:val="20"/>
          <w:szCs w:val="20"/>
          <w:bdr w:val="none" w:sz="0" w:space="0" w:color="auto" w:frame="1"/>
        </w:rPr>
        <w:tab/>
        <w:t xml:space="preserve">    </w:t>
      </w:r>
      <w:proofErr w:type="spellStart"/>
      <w:r w:rsidR="003F353D" w:rsidRPr="00E8000A">
        <w:rPr>
          <w:rFonts w:ascii="Helvetica" w:hAnsi="Helvetica"/>
          <w:bCs/>
          <w:color w:val="505050"/>
          <w:sz w:val="20"/>
          <w:szCs w:val="20"/>
          <w:bdr w:val="none" w:sz="0" w:space="0" w:color="auto" w:frame="1"/>
        </w:rPr>
        <w:t>Fx</w:t>
      </w:r>
      <w:proofErr w:type="spellEnd"/>
      <w:r w:rsidR="003F353D" w:rsidRPr="00E8000A">
        <w:rPr>
          <w:rFonts w:ascii="Helvetica" w:hAnsi="Helvetica"/>
          <w:bCs/>
          <w:color w:val="505050"/>
          <w:sz w:val="20"/>
          <w:szCs w:val="20"/>
          <w:bdr w:val="none" w:sz="0" w:space="0" w:color="auto" w:frame="1"/>
        </w:rPr>
        <w:t>. 510-661-3988</w:t>
      </w:r>
      <w:r w:rsidR="00245F89" w:rsidRPr="00E8000A">
        <w:rPr>
          <w:rFonts w:ascii="Helvetica" w:hAnsi="Helvetica"/>
          <w:color w:val="505050"/>
          <w:sz w:val="18"/>
          <w:szCs w:val="18"/>
        </w:rPr>
        <w:br/>
      </w:r>
    </w:p>
    <w:p w14:paraId="7BE58E93" w14:textId="77777777" w:rsidR="00E8000A" w:rsidRPr="00E8000A" w:rsidRDefault="00E8000A" w:rsidP="00E8000A">
      <w:pPr>
        <w:ind w:left="-90" w:right="-450"/>
        <w:rPr>
          <w:rFonts w:ascii="Helvetica" w:hAnsi="Helvetica"/>
          <w:b/>
          <w:i/>
        </w:rPr>
      </w:pPr>
      <w:r w:rsidRPr="00E8000A">
        <w:rPr>
          <w:rFonts w:ascii="Helvetica" w:hAnsi="Helvetica"/>
          <w:b/>
          <w:i/>
        </w:rPr>
        <w:t>Injured Body Part: Please Choose One</w:t>
      </w:r>
    </w:p>
    <w:p w14:paraId="309BA1F4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b/>
          <w:sz w:val="20"/>
          <w:szCs w:val="20"/>
          <w:u w:val="single"/>
        </w:rPr>
        <w:t>Spine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</w:p>
    <w:p w14:paraId="5DA0CD8E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Cervical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Thoracic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Lumbar</w:t>
      </w:r>
    </w:p>
    <w:p w14:paraId="7CFA9819" w14:textId="77777777" w:rsidR="00E8000A" w:rsidRPr="00E8000A" w:rsidRDefault="00E8000A" w:rsidP="00E8000A">
      <w:pPr>
        <w:ind w:right="-450"/>
        <w:rPr>
          <w:rFonts w:ascii="Helvetica" w:hAnsi="Helvetica"/>
          <w:sz w:val="20"/>
          <w:szCs w:val="20"/>
        </w:rPr>
      </w:pPr>
    </w:p>
    <w:p w14:paraId="34A9FD48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b/>
          <w:sz w:val="20"/>
          <w:szCs w:val="20"/>
          <w:u w:val="single"/>
        </w:rPr>
        <w:t>Upper Extremities</w:t>
      </w:r>
      <w:r w:rsidRPr="00E8000A">
        <w:rPr>
          <w:rFonts w:ascii="Helvetica" w:hAnsi="Helvetica"/>
          <w:sz w:val="20"/>
          <w:szCs w:val="20"/>
        </w:rPr>
        <w:tab/>
      </w:r>
    </w:p>
    <w:p w14:paraId="786672EB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Shoulder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Elbow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Wrist</w:t>
      </w:r>
    </w:p>
    <w:p w14:paraId="0D539151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</w:p>
    <w:p w14:paraId="59FA9249" w14:textId="77777777" w:rsidR="00E8000A" w:rsidRPr="00E8000A" w:rsidRDefault="00E8000A" w:rsidP="00E8000A">
      <w:pPr>
        <w:ind w:left="-90" w:right="-450"/>
        <w:rPr>
          <w:rFonts w:ascii="Helvetica" w:hAnsi="Helvetica"/>
          <w:b/>
          <w:sz w:val="20"/>
          <w:szCs w:val="20"/>
          <w:u w:val="single"/>
        </w:rPr>
      </w:pPr>
      <w:r w:rsidRPr="00E8000A">
        <w:rPr>
          <w:rFonts w:ascii="Helvetica" w:hAnsi="Helvetica"/>
          <w:b/>
          <w:sz w:val="20"/>
          <w:szCs w:val="20"/>
          <w:u w:val="single"/>
        </w:rPr>
        <w:t>Hand</w:t>
      </w:r>
    </w:p>
    <w:p w14:paraId="7CCAEDC1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Thumb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Index Finger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Middle Finger</w:t>
      </w:r>
    </w:p>
    <w:p w14:paraId="10101341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Ring Finger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Little Finger</w:t>
      </w:r>
      <w:r w:rsidRPr="00E8000A">
        <w:rPr>
          <w:rFonts w:ascii="Helvetica" w:hAnsi="Helvetica"/>
          <w:sz w:val="20"/>
          <w:szCs w:val="20"/>
        </w:rPr>
        <w:tab/>
      </w:r>
    </w:p>
    <w:p w14:paraId="53BF6E1E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</w:p>
    <w:p w14:paraId="71F05601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b/>
          <w:sz w:val="20"/>
          <w:szCs w:val="20"/>
          <w:u w:val="single"/>
        </w:rPr>
        <w:t>Lower Extremities</w:t>
      </w:r>
    </w:p>
    <w:p w14:paraId="2C204DCA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Hip</w:t>
      </w:r>
      <w:r w:rsidRPr="00E8000A">
        <w:rPr>
          <w:rFonts w:ascii="Helvetica" w:hAnsi="Helvetica"/>
          <w:sz w:val="20"/>
          <w:szCs w:val="20"/>
        </w:rPr>
        <w:tab/>
      </w:r>
      <w:bookmarkStart w:id="0" w:name="_GoBack"/>
      <w:bookmarkEnd w:id="0"/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Knee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Ankle</w:t>
      </w:r>
    </w:p>
    <w:p w14:paraId="6E5507BC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Great Toe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 Lesser Toes</w:t>
      </w:r>
      <w:r w:rsidRPr="00E8000A">
        <w:rPr>
          <w:rFonts w:ascii="Helvetica" w:hAnsi="Helvetica"/>
          <w:sz w:val="20"/>
          <w:szCs w:val="20"/>
        </w:rPr>
        <w:tab/>
      </w:r>
    </w:p>
    <w:p w14:paraId="4F16B0D4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</w:p>
    <w:p w14:paraId="348AA6D5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b/>
          <w:sz w:val="20"/>
          <w:szCs w:val="20"/>
          <w:u w:val="single"/>
        </w:rPr>
        <w:t>Skin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b/>
          <w:sz w:val="20"/>
          <w:szCs w:val="20"/>
          <w:u w:val="single"/>
        </w:rPr>
        <w:t>Vision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b/>
          <w:sz w:val="20"/>
          <w:szCs w:val="20"/>
          <w:u w:val="single"/>
        </w:rPr>
        <w:t>Hearing</w:t>
      </w:r>
      <w:r w:rsidRPr="00E8000A">
        <w:rPr>
          <w:rFonts w:ascii="Helvetica" w:hAnsi="Helvetica"/>
          <w:b/>
          <w:sz w:val="20"/>
          <w:szCs w:val="20"/>
        </w:rPr>
        <w:tab/>
      </w:r>
      <w:r w:rsidRPr="00E8000A">
        <w:rPr>
          <w:rFonts w:ascii="Helvetica" w:hAnsi="Helvetica"/>
          <w:b/>
          <w:sz w:val="20"/>
          <w:szCs w:val="20"/>
          <w:u w:val="single"/>
        </w:rPr>
        <w:t>Psychiatric</w:t>
      </w:r>
    </w:p>
    <w:p w14:paraId="462F0FD9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Skin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Comment: _______________________________</w:t>
      </w:r>
    </w:p>
    <w:p w14:paraId="167FC2D7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</w:p>
    <w:p w14:paraId="3E625EC3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b/>
          <w:sz w:val="20"/>
          <w:szCs w:val="20"/>
          <w:u w:val="single"/>
        </w:rPr>
        <w:t>Inguinal Hernia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b/>
          <w:sz w:val="20"/>
          <w:szCs w:val="20"/>
          <w:u w:val="single"/>
        </w:rPr>
        <w:t>Umbilical Hernia</w:t>
      </w:r>
      <w:r w:rsidRPr="00E8000A">
        <w:rPr>
          <w:rFonts w:ascii="Helvetica" w:hAnsi="Helvetica"/>
          <w:b/>
          <w:sz w:val="20"/>
          <w:szCs w:val="20"/>
        </w:rPr>
        <w:tab/>
      </w:r>
      <w:r w:rsidRPr="00E8000A">
        <w:rPr>
          <w:rFonts w:ascii="Helvetica" w:hAnsi="Helvetica"/>
          <w:b/>
          <w:sz w:val="20"/>
          <w:szCs w:val="20"/>
          <w:u w:val="single"/>
        </w:rPr>
        <w:t>Other</w:t>
      </w:r>
    </w:p>
    <w:p w14:paraId="5EDA4291" w14:textId="77777777" w:rsidR="00E8000A" w:rsidRPr="00E8000A" w:rsidRDefault="00E8000A" w:rsidP="00E8000A">
      <w:pPr>
        <w:ind w:left="-90" w:right="-450"/>
        <w:rPr>
          <w:rFonts w:ascii="Helvetica" w:hAnsi="Helvetica"/>
          <w:sz w:val="20"/>
          <w:szCs w:val="20"/>
        </w:rPr>
      </w:pP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</w:t>
      </w:r>
      <w:proofErr w:type="spellStart"/>
      <w:r w:rsidRPr="00E8000A">
        <w:rPr>
          <w:rFonts w:ascii="Helvetica" w:hAnsi="Helvetica"/>
          <w:sz w:val="20"/>
          <w:szCs w:val="20"/>
        </w:rPr>
        <w:t>Rt</w:t>
      </w:r>
      <w:proofErr w:type="spellEnd"/>
      <w:r w:rsidRPr="00E8000A">
        <w:rPr>
          <w:rFonts w:ascii="Helvetica" w:hAnsi="Helvetica"/>
          <w:sz w:val="20"/>
          <w:szCs w:val="20"/>
        </w:rPr>
        <w:t xml:space="preserve"> / </w:t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Lt</w:t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tab/>
      </w:r>
      <w:r w:rsidRPr="00E8000A">
        <w:rPr>
          <w:rFonts w:ascii="Helvetica" w:hAnsi="Helvetica"/>
          <w:sz w:val="20"/>
          <w:szCs w:val="20"/>
        </w:rPr>
        <w:sym w:font="Monotype Sorts" w:char="F06F"/>
      </w:r>
      <w:r w:rsidRPr="00E8000A">
        <w:rPr>
          <w:rFonts w:ascii="Helvetica" w:hAnsi="Helvetica"/>
          <w:sz w:val="20"/>
          <w:szCs w:val="20"/>
        </w:rPr>
        <w:t xml:space="preserve"> Specify: </w:t>
      </w:r>
      <w:r w:rsidRPr="00E8000A">
        <w:rPr>
          <w:rFonts w:ascii="Helvetica" w:hAnsi="Helvetica"/>
          <w:sz w:val="20"/>
          <w:szCs w:val="20"/>
          <w:u w:val="single"/>
        </w:rPr>
        <w:tab/>
        <w:t xml:space="preserve">                                                          </w:t>
      </w:r>
      <w:r w:rsidRPr="00E8000A">
        <w:rPr>
          <w:rFonts w:ascii="Helvetica" w:hAnsi="Helvetica"/>
          <w:sz w:val="20"/>
          <w:szCs w:val="20"/>
        </w:rPr>
        <w:tab/>
      </w:r>
    </w:p>
    <w:p w14:paraId="3184161D" w14:textId="7282FD08" w:rsidR="008E7DF1" w:rsidRPr="00E8000A" w:rsidRDefault="008E7DF1" w:rsidP="00E8000A">
      <w:pPr>
        <w:rPr>
          <w:rFonts w:ascii="Helvetica" w:hAnsi="Helvetica"/>
          <w:sz w:val="18"/>
          <w:szCs w:val="18"/>
        </w:rPr>
      </w:pPr>
    </w:p>
    <w:sectPr w:rsidR="008E7DF1" w:rsidRPr="00E8000A" w:rsidSect="00596E41">
      <w:headerReference w:type="default" r:id="rId7"/>
      <w:footerReference w:type="default" r:id="rId8"/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C5B2D" w14:textId="77777777" w:rsidR="00D33EDD" w:rsidRDefault="00D33EDD" w:rsidP="0062726F">
      <w:r>
        <w:separator/>
      </w:r>
    </w:p>
  </w:endnote>
  <w:endnote w:type="continuationSeparator" w:id="0">
    <w:p w14:paraId="700E8CF1" w14:textId="77777777" w:rsidR="00D33EDD" w:rsidRDefault="00D33EDD" w:rsidP="0062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6F212" w14:textId="09ED75E5" w:rsidR="008F6F94" w:rsidRPr="0062726F" w:rsidRDefault="00D33EDD" w:rsidP="0062726F">
    <w:pPr>
      <w:pStyle w:val="Footer"/>
      <w:jc w:val="center"/>
      <w:rPr>
        <w:rStyle w:val="BookTitle"/>
      </w:rPr>
    </w:pPr>
    <w:hyperlink r:id="rId1" w:history="1">
      <w:r w:rsidR="008F6F94" w:rsidRPr="0062726F">
        <w:rPr>
          <w:rStyle w:val="BookTitle"/>
        </w:rPr>
        <w:t>www.rate-fast.com</w:t>
      </w:r>
    </w:hyperlink>
    <w:r w:rsidR="008F6F94" w:rsidRPr="0062726F">
      <w:rPr>
        <w:rStyle w:val="BookTitle"/>
      </w:rPr>
      <w:t xml:space="preserve"> © 201</w:t>
    </w:r>
    <w:r w:rsidR="00BC457B">
      <w:rPr>
        <w:rStyle w:val="BookTitle"/>
      </w:rPr>
      <w:t>8</w:t>
    </w:r>
    <w:r w:rsidR="008F6F94" w:rsidRPr="0062726F">
      <w:rPr>
        <w:rStyle w:val="BookTitle"/>
      </w:rPr>
      <w:t>, Alchemy Logic Systems, Inc.,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7B35" w14:textId="77777777" w:rsidR="00D33EDD" w:rsidRDefault="00D33EDD" w:rsidP="0062726F">
      <w:r>
        <w:separator/>
      </w:r>
    </w:p>
  </w:footnote>
  <w:footnote w:type="continuationSeparator" w:id="0">
    <w:p w14:paraId="3C781E24" w14:textId="77777777" w:rsidR="00D33EDD" w:rsidRDefault="00D33EDD" w:rsidP="00627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FBD0" w14:textId="4D6AA7E7" w:rsidR="00245E50" w:rsidRDefault="00D33EDD" w:rsidP="00245E50">
    <w:r>
      <w:rPr>
        <w:noProof/>
      </w:rPr>
      <w:pict w14:anchorId="1DFE2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alt="/var/folders/2z/bsmx84415lq98zts6j8xvkz00000gp/T/com.microsoft.Word/WebArchiveCopyPasteTempFiles/logo.png" style="position:absolute;margin-left:47.1pt;margin-top:-3.45pt;width:117.2pt;height:36.2pt;z-index:251660288;visibility:visible;mso-wrap-style:square;mso-wrap-edited:f;mso-width-percent:0;mso-height-percent:0;mso-position-horizontal-relative:text;mso-position-vertical-relative:text;mso-width-percent:0;mso-height-percent:0">
          <v:imagedata r:id="rId1" o:title="logo"/>
        </v:shape>
      </w:pict>
    </w:r>
    <w:r w:rsidR="005810B7">
      <w:rPr>
        <w:noProof/>
      </w:rPr>
      <w:drawing>
        <wp:anchor distT="0" distB="0" distL="114300" distR="114300" simplePos="0" relativeHeight="251658240" behindDoc="0" locked="0" layoutInCell="1" allowOverlap="1" wp14:anchorId="5310829E" wp14:editId="4079D9E5">
          <wp:simplePos x="0" y="0"/>
          <wp:positionH relativeFrom="column">
            <wp:posOffset>3647834</wp:posOffset>
          </wp:positionH>
          <wp:positionV relativeFrom="paragraph">
            <wp:posOffset>-74913</wp:posOffset>
          </wp:positionV>
          <wp:extent cx="1625600" cy="457200"/>
          <wp:effectExtent l="0" t="0" r="0" b="0"/>
          <wp:wrapNone/>
          <wp:docPr id="1" name="Picture 1" descr="Macintosh HD:Users:arvn:Dropbox:RF-assets:logos icons banners:large banner:ratefast banner:RF-banner-600x16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rvn:Dropbox:RF-assets:logos icons banners:large banner:ratefast banner:RF-banner-600x169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6A6" w:rsidRPr="000966A6">
      <w:rPr>
        <w:noProof/>
      </w:rPr>
      <w:t xml:space="preserve"> </w:t>
    </w:r>
  </w:p>
  <w:p w14:paraId="685E14CA" w14:textId="79581D6A" w:rsidR="008F6F94" w:rsidRDefault="008F6F94" w:rsidP="004F71DF">
    <w:pPr>
      <w:pStyle w:val="Header"/>
      <w:jc w:val="center"/>
    </w:pPr>
  </w:p>
  <w:p w14:paraId="7E10E844" w14:textId="69AB7827" w:rsidR="00C76974" w:rsidRDefault="00C76974" w:rsidP="004F71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03B8"/>
    <w:multiLevelType w:val="hybridMultilevel"/>
    <w:tmpl w:val="1FAA24DE"/>
    <w:lvl w:ilvl="0" w:tplc="D786BF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02C1"/>
    <w:multiLevelType w:val="hybridMultilevel"/>
    <w:tmpl w:val="A914EFE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62525D9"/>
    <w:multiLevelType w:val="hybridMultilevel"/>
    <w:tmpl w:val="6D920A1C"/>
    <w:lvl w:ilvl="0" w:tplc="19BA35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EEEA90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70A82"/>
    <w:multiLevelType w:val="hybridMultilevel"/>
    <w:tmpl w:val="A948DFF6"/>
    <w:lvl w:ilvl="0" w:tplc="F64079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A5867"/>
    <w:multiLevelType w:val="hybridMultilevel"/>
    <w:tmpl w:val="4494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8"/>
    <w:rsid w:val="00020136"/>
    <w:rsid w:val="00045B58"/>
    <w:rsid w:val="00084529"/>
    <w:rsid w:val="000966A6"/>
    <w:rsid w:val="000E51CC"/>
    <w:rsid w:val="000E65C4"/>
    <w:rsid w:val="001375F2"/>
    <w:rsid w:val="00141D1B"/>
    <w:rsid w:val="00184228"/>
    <w:rsid w:val="001B360E"/>
    <w:rsid w:val="00217573"/>
    <w:rsid w:val="00226F52"/>
    <w:rsid w:val="002439A4"/>
    <w:rsid w:val="00245E50"/>
    <w:rsid w:val="00245F89"/>
    <w:rsid w:val="00264546"/>
    <w:rsid w:val="002C2CF8"/>
    <w:rsid w:val="002C6406"/>
    <w:rsid w:val="002C730B"/>
    <w:rsid w:val="002D6EA9"/>
    <w:rsid w:val="002F1FEC"/>
    <w:rsid w:val="002F4D53"/>
    <w:rsid w:val="002F4FB7"/>
    <w:rsid w:val="00306F4F"/>
    <w:rsid w:val="00324BEB"/>
    <w:rsid w:val="00331382"/>
    <w:rsid w:val="003501EA"/>
    <w:rsid w:val="003679EC"/>
    <w:rsid w:val="003728DC"/>
    <w:rsid w:val="003F353D"/>
    <w:rsid w:val="00431DCB"/>
    <w:rsid w:val="00493EC0"/>
    <w:rsid w:val="004B74FA"/>
    <w:rsid w:val="004D74DC"/>
    <w:rsid w:val="004E1486"/>
    <w:rsid w:val="004F71DF"/>
    <w:rsid w:val="00502EB3"/>
    <w:rsid w:val="00504498"/>
    <w:rsid w:val="00504B55"/>
    <w:rsid w:val="00511618"/>
    <w:rsid w:val="00550A70"/>
    <w:rsid w:val="00551B29"/>
    <w:rsid w:val="005736CF"/>
    <w:rsid w:val="005770EA"/>
    <w:rsid w:val="005810B7"/>
    <w:rsid w:val="00587FDF"/>
    <w:rsid w:val="00596E41"/>
    <w:rsid w:val="00597E6B"/>
    <w:rsid w:val="005A731F"/>
    <w:rsid w:val="0062726F"/>
    <w:rsid w:val="0062789F"/>
    <w:rsid w:val="00664480"/>
    <w:rsid w:val="0067446A"/>
    <w:rsid w:val="006A689C"/>
    <w:rsid w:val="006C63B1"/>
    <w:rsid w:val="007003AE"/>
    <w:rsid w:val="00711B8D"/>
    <w:rsid w:val="0074596A"/>
    <w:rsid w:val="00753BF7"/>
    <w:rsid w:val="007560A9"/>
    <w:rsid w:val="007A19BF"/>
    <w:rsid w:val="007A6E9C"/>
    <w:rsid w:val="007E5F58"/>
    <w:rsid w:val="00861298"/>
    <w:rsid w:val="008902B3"/>
    <w:rsid w:val="008A0B64"/>
    <w:rsid w:val="008C61FE"/>
    <w:rsid w:val="008E7DF1"/>
    <w:rsid w:val="008F6F94"/>
    <w:rsid w:val="00904B8E"/>
    <w:rsid w:val="009C1AAA"/>
    <w:rsid w:val="009C6926"/>
    <w:rsid w:val="00A02003"/>
    <w:rsid w:val="00A40706"/>
    <w:rsid w:val="00A750B4"/>
    <w:rsid w:val="00A9384D"/>
    <w:rsid w:val="00B20589"/>
    <w:rsid w:val="00B642FF"/>
    <w:rsid w:val="00BA377D"/>
    <w:rsid w:val="00BC457B"/>
    <w:rsid w:val="00BE0692"/>
    <w:rsid w:val="00C21832"/>
    <w:rsid w:val="00C70329"/>
    <w:rsid w:val="00C76974"/>
    <w:rsid w:val="00CB0433"/>
    <w:rsid w:val="00CB253E"/>
    <w:rsid w:val="00CC08CE"/>
    <w:rsid w:val="00CC1F55"/>
    <w:rsid w:val="00CF670F"/>
    <w:rsid w:val="00D33EDD"/>
    <w:rsid w:val="00D45AAF"/>
    <w:rsid w:val="00D54DB0"/>
    <w:rsid w:val="00D80416"/>
    <w:rsid w:val="00E35B1E"/>
    <w:rsid w:val="00E8000A"/>
    <w:rsid w:val="00E878C9"/>
    <w:rsid w:val="00F020F1"/>
    <w:rsid w:val="00F11984"/>
    <w:rsid w:val="00F23438"/>
    <w:rsid w:val="00F5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91E9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37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57B"/>
    <w:pPr>
      <w:keepNext/>
      <w:keepLines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57B"/>
    <w:pPr>
      <w:keepNext/>
      <w:keepLines/>
      <w:spacing w:before="40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B360E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60E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60E"/>
    <w:pPr>
      <w:pBdr>
        <w:bottom w:val="single" w:sz="4" w:space="1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360E"/>
    <w:rPr>
      <w:rFonts w:ascii="Helvetica" w:eastAsiaTheme="majorEastAsia" w:hAnsi="Helvetica" w:cstheme="majorBidi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6E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E9C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7A6E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E9C"/>
    <w:rPr>
      <w:rFonts w:ascii="Helvetica Neue" w:hAnsi="Helvetica Neu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E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E9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457B"/>
    <w:rPr>
      <w:rFonts w:ascii="Helvetica" w:eastAsiaTheme="majorEastAsia" w:hAnsi="Helvetica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C457B"/>
    <w:rPr>
      <w:rFonts w:ascii="Helvetica" w:eastAsiaTheme="majorEastAsia" w:hAnsi="Helvetica" w:cstheme="majorBid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C08C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57B"/>
    <w:pPr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C457B"/>
    <w:rPr>
      <w:rFonts w:ascii="Helvetica" w:hAnsi="Helvetic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60E"/>
    <w:rPr>
      <w:rFonts w:ascii="Helvetica" w:eastAsiaTheme="majorEastAsia" w:hAnsi="Helvetica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60E"/>
    <w:rPr>
      <w:rFonts w:ascii="Helvetica" w:hAnsi="Helvetica"/>
      <w:b/>
    </w:rPr>
  </w:style>
  <w:style w:type="character" w:styleId="BookTitle">
    <w:name w:val="Book Title"/>
    <w:uiPriority w:val="33"/>
    <w:qFormat/>
    <w:rsid w:val="0062726F"/>
    <w:rPr>
      <w:sz w:val="20"/>
      <w:szCs w:val="20"/>
    </w:rPr>
  </w:style>
  <w:style w:type="paragraph" w:customStyle="1" w:styleId="ExampleQuote">
    <w:name w:val="Example Quote"/>
    <w:basedOn w:val="Normal"/>
    <w:next w:val="Normal"/>
    <w:qFormat/>
    <w:rsid w:val="00226F52"/>
    <w:pPr>
      <w:ind w:left="720"/>
    </w:pPr>
    <w:rPr>
      <w:rFonts w:ascii="Consolas" w:hAnsi="Consolas"/>
      <w:sz w:val="22"/>
      <w:szCs w:val="22"/>
    </w:rPr>
  </w:style>
  <w:style w:type="paragraph" w:styleId="ListParagraph">
    <w:name w:val="List Paragraph"/>
    <w:basedOn w:val="Normal"/>
    <w:uiPriority w:val="34"/>
    <w:qFormat/>
    <w:rsid w:val="002C2C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454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C61FE"/>
  </w:style>
  <w:style w:type="character" w:styleId="Strong">
    <w:name w:val="Strong"/>
    <w:basedOn w:val="DefaultParagraphFont"/>
    <w:uiPriority w:val="22"/>
    <w:qFormat/>
    <w:rsid w:val="00245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te-fas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vn/Library/Group%20Containers/UBF8T346G9.Office/User%20Content.localized/Templates.localized/RateFast%20Customer%20Facing%20Document%2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RateFast Customer Facing Document 6.dotx</Template>
  <TotalTime>124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Croll</dc:creator>
  <cp:keywords/>
  <dc:description/>
  <cp:lastModifiedBy>Arun Croll</cp:lastModifiedBy>
  <cp:revision>21</cp:revision>
  <cp:lastPrinted>2018-04-10T18:08:00Z</cp:lastPrinted>
  <dcterms:created xsi:type="dcterms:W3CDTF">2018-02-13T05:02:00Z</dcterms:created>
  <dcterms:modified xsi:type="dcterms:W3CDTF">2018-06-22T19:35:00Z</dcterms:modified>
</cp:coreProperties>
</file>